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B4FAD"/>
    <w:rsid w:val="1EAF7BF0"/>
    <w:rsid w:val="271D0F61"/>
    <w:rsid w:val="2E3B4FAD"/>
    <w:rsid w:val="6D535020"/>
    <w:rsid w:val="736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dhpc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2018-09-12T06:26:00Z</dcterms:created>
  <dc:creator>李司铎</dc:creator>
  <cp:lastModifiedBy>OURteam</cp:lastModifiedBy>
  <dcterms:modified xsi:type="dcterms:W3CDTF">2018-12-13T08:48:23Z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